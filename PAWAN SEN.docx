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A26587" w:rsidP="00913946">
            <w:pPr>
              <w:pStyle w:val="Title"/>
            </w:pPr>
            <w:r>
              <w:t>PAWAN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SEN</w:t>
            </w:r>
          </w:p>
          <w:p w:rsidR="00A26587" w:rsidRDefault="00A26587" w:rsidP="00A26587">
            <w:pPr>
              <w:pStyle w:val="ContactInfo"/>
              <w:contextualSpacing w:val="0"/>
              <w:jc w:val="left"/>
            </w:pPr>
            <w:r>
              <w:t>Address-&gt;RZ-2066/</w:t>
            </w:r>
            <w:r w:rsidR="00D90148">
              <w:t>26, Tughlakabad</w:t>
            </w:r>
            <w:r>
              <w:t xml:space="preserve"> Extension, New Delhi-110019</w:t>
            </w:r>
          </w:p>
          <w:p w:rsidR="00692703" w:rsidRPr="00CF1A49" w:rsidRDefault="00A26587" w:rsidP="00A26587">
            <w:pPr>
              <w:pStyle w:val="ContactInfo"/>
              <w:contextualSpacing w:val="0"/>
              <w:jc w:val="left"/>
            </w:pPr>
            <w:r>
              <w:t xml:space="preserve">Phone-&gt;8800812731                                                                                                          </w:t>
            </w:r>
            <w:r w:rsidR="00692703" w:rsidRPr="00CF1A49">
              <w:t xml:space="preserve"> </w:t>
            </w:r>
          </w:p>
          <w:p w:rsidR="00963779" w:rsidRPr="00CF1A49" w:rsidRDefault="00A26587" w:rsidP="00963779">
            <w:pPr>
              <w:pStyle w:val="ContactInfoEmphasis"/>
              <w:contextualSpacing w:val="0"/>
              <w:jc w:val="left"/>
            </w:pPr>
            <w:r>
              <w:t>Email-&gt;</w:t>
            </w:r>
            <w:hyperlink r:id="rId7" w:history="1">
              <w:r w:rsidR="00963779" w:rsidRPr="0093143C">
                <w:rPr>
                  <w:rStyle w:val="Hyperlink"/>
                </w:rPr>
                <w:t>pawanbkazama@gmail.com</w:t>
              </w:r>
            </w:hyperlink>
            <w:r w:rsidR="00963779">
              <w:t xml:space="preserve">                       LinkedIn-&gt; www.linkedin.com/in/pawan-s-56509710b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1755A8" w:rsidP="00913946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2356AA6427AD4259AC087D7863CE7A11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A26587">
        <w:tc>
          <w:tcPr>
            <w:tcW w:w="9290" w:type="dxa"/>
          </w:tcPr>
          <w:p w:rsidR="001D0BF1" w:rsidRPr="00CF1A49" w:rsidRDefault="00A26587" w:rsidP="001D0BF1">
            <w:pPr>
              <w:pStyle w:val="Heading3"/>
              <w:contextualSpacing w:val="0"/>
              <w:outlineLvl w:val="2"/>
            </w:pPr>
            <w:r>
              <w:t>2015</w:t>
            </w:r>
          </w:p>
          <w:p w:rsidR="001D0BF1" w:rsidRPr="00CF1A49" w:rsidRDefault="00A26587" w:rsidP="001D0BF1">
            <w:pPr>
              <w:pStyle w:val="Heading2"/>
              <w:contextualSpacing w:val="0"/>
              <w:outlineLvl w:val="1"/>
            </w:pPr>
            <w:r>
              <w:t>10</w:t>
            </w:r>
            <w:r>
              <w:rPr>
                <w:vertAlign w:val="superscript"/>
              </w:rPr>
              <w:t>th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MATA GUJRI PUBLIC SCHOOL</w:t>
            </w:r>
          </w:p>
          <w:p w:rsidR="007538DC" w:rsidRPr="00CF1A49" w:rsidRDefault="00A26587" w:rsidP="00A26587">
            <w:pPr>
              <w:contextualSpacing w:val="0"/>
            </w:pPr>
            <w:r>
              <w:t>10 CGPA</w:t>
            </w:r>
          </w:p>
        </w:tc>
      </w:tr>
      <w:tr w:rsidR="00A26587" w:rsidRPr="00CF1A49" w:rsidTr="00A26587">
        <w:tc>
          <w:tcPr>
            <w:tcW w:w="9290" w:type="dxa"/>
            <w:tcMar>
              <w:top w:w="216" w:type="dxa"/>
            </w:tcMar>
          </w:tcPr>
          <w:p w:rsidR="00A26587" w:rsidRPr="00CF1A49" w:rsidRDefault="00A26587" w:rsidP="00A26587">
            <w:pPr>
              <w:pStyle w:val="Heading3"/>
              <w:contextualSpacing w:val="0"/>
              <w:outlineLvl w:val="2"/>
            </w:pPr>
            <w:r>
              <w:t>2017</w:t>
            </w:r>
          </w:p>
          <w:p w:rsidR="00A26587" w:rsidRPr="00CF1A49" w:rsidRDefault="00A26587" w:rsidP="00A26587">
            <w:pPr>
              <w:pStyle w:val="Heading2"/>
              <w:contextualSpacing w:val="0"/>
              <w:outlineLvl w:val="1"/>
            </w:pPr>
            <w:r>
              <w:t>12</w:t>
            </w:r>
            <w:r>
              <w:rPr>
                <w:vertAlign w:val="superscript"/>
              </w:rPr>
              <w:t>TH</w:t>
            </w:r>
            <w:r w:rsidRPr="00CF1A49">
              <w:t xml:space="preserve">, </w:t>
            </w:r>
            <w:r>
              <w:rPr>
                <w:rStyle w:val="SubtleReference"/>
              </w:rPr>
              <w:t>MATA GUJRI PUBLIC SCHOOL</w:t>
            </w:r>
          </w:p>
          <w:p w:rsidR="00A26587" w:rsidRDefault="00963779" w:rsidP="00A26587">
            <w:r>
              <w:t>85%</w:t>
            </w:r>
          </w:p>
          <w:p w:rsidR="00A26587" w:rsidRDefault="00A26587" w:rsidP="00A26587">
            <w:pPr>
              <w:pStyle w:val="Heading3"/>
              <w:contextualSpacing w:val="0"/>
              <w:outlineLvl w:val="2"/>
            </w:pPr>
          </w:p>
          <w:p w:rsidR="00A26587" w:rsidRPr="00CF1A49" w:rsidRDefault="00EE001A" w:rsidP="00A26587">
            <w:pPr>
              <w:pStyle w:val="Heading3"/>
              <w:contextualSpacing w:val="0"/>
              <w:outlineLvl w:val="2"/>
            </w:pPr>
            <w:r>
              <w:t xml:space="preserve">ATTENDING </w:t>
            </w:r>
            <w:r w:rsidR="0057381A">
              <w:t>(2017-2021)</w:t>
            </w:r>
          </w:p>
          <w:p w:rsidR="00A26587" w:rsidRPr="00CF1A49" w:rsidRDefault="003B0F4F" w:rsidP="00A26587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 xml:space="preserve">cse, </w:t>
            </w:r>
            <w:r w:rsidR="00A26587">
              <w:rPr>
                <w:rStyle w:val="SubtleReference"/>
              </w:rPr>
              <w:t>dR. AKHILESH DAS GUPTA INSTITUTE OF TECHNOLOGY AND MANAGEMENT</w:t>
            </w:r>
          </w:p>
          <w:p w:rsidR="00A26587" w:rsidRDefault="00EE001A" w:rsidP="00A26587">
            <w:r>
              <w:t>8.55 CGPA (</w:t>
            </w:r>
            <w:r w:rsidR="003B0F4F">
              <w:t>Till now)</w:t>
            </w:r>
          </w:p>
        </w:tc>
      </w:tr>
    </w:tbl>
    <w:sdt>
      <w:sdtPr>
        <w:alias w:val="Skills:"/>
        <w:tag w:val="Skills:"/>
        <w:id w:val="-1392877668"/>
        <w:placeholder>
          <w:docPart w:val="FD8219405D0B4F11917C94526CA6A241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2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</w:tblGrid>
      <w:tr w:rsidR="00530B61" w:rsidRPr="006E1507" w:rsidTr="00530B61">
        <w:tc>
          <w:tcPr>
            <w:tcW w:w="4680" w:type="dxa"/>
          </w:tcPr>
          <w:p w:rsidR="002431A2" w:rsidRPr="002431A2" w:rsidRDefault="00530B61" w:rsidP="002431A2">
            <w:pPr>
              <w:pStyle w:val="ListBullet"/>
              <w:rPr>
                <w:lang w:val="en-IN" w:eastAsia="en-IN"/>
              </w:rPr>
            </w:pPr>
            <w:r w:rsidRPr="00530B61">
              <w:rPr>
                <w:lang w:val="en-IN" w:eastAsia="en-IN"/>
              </w:rPr>
              <w:t>Intermediate level proficiency in Python</w:t>
            </w:r>
            <w:r w:rsidR="004F338A">
              <w:rPr>
                <w:lang w:val="en-IN" w:eastAsia="en-IN"/>
              </w:rPr>
              <w:t xml:space="preserve"> and C++</w:t>
            </w:r>
          </w:p>
          <w:p w:rsidR="002431A2" w:rsidRDefault="00983A4C" w:rsidP="00530B61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Have decent knowledge about machine learning and steps like binning, imputation, etc. for feature engineering and extraction</w:t>
            </w:r>
          </w:p>
          <w:p w:rsidR="00983A4C" w:rsidRDefault="00EE001A" w:rsidP="00530B61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Have moderate</w:t>
            </w:r>
            <w:r w:rsidR="00983A4C">
              <w:rPr>
                <w:lang w:val="en-IN" w:eastAsia="en-IN"/>
              </w:rPr>
              <w:t xml:space="preserve"> knowledge about Deep Learning</w:t>
            </w:r>
          </w:p>
          <w:p w:rsidR="004F338A" w:rsidRPr="00530B61" w:rsidRDefault="004F338A" w:rsidP="00530B61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Beginner Level in HTML</w:t>
            </w:r>
            <w:r w:rsidR="00983A4C">
              <w:rPr>
                <w:lang w:val="en-IN" w:eastAsia="en-IN"/>
              </w:rPr>
              <w:t>/CSS</w:t>
            </w:r>
            <w:r>
              <w:rPr>
                <w:lang w:val="en-IN" w:eastAsia="en-IN"/>
              </w:rPr>
              <w:t xml:space="preserve"> and Java</w:t>
            </w:r>
          </w:p>
          <w:p w:rsidR="00530B61" w:rsidRPr="00530B61" w:rsidRDefault="00530B61" w:rsidP="00530B61">
            <w:pPr>
              <w:pStyle w:val="ListBullet"/>
              <w:rPr>
                <w:lang w:val="en-IN" w:eastAsia="en-IN"/>
              </w:rPr>
            </w:pPr>
            <w:r w:rsidRPr="00530B61">
              <w:rPr>
                <w:lang w:val="en-IN" w:eastAsia="en-IN"/>
              </w:rPr>
              <w:t>Strong problem solving skills</w:t>
            </w:r>
          </w:p>
          <w:p w:rsidR="00530B61" w:rsidRPr="00530B61" w:rsidRDefault="002431A2" w:rsidP="00530B61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High Grasping Power</w:t>
            </w:r>
          </w:p>
          <w:p w:rsidR="00530B61" w:rsidRPr="00530B61" w:rsidRDefault="00963779" w:rsidP="00530B61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Good </w:t>
            </w:r>
            <w:r w:rsidR="00530B61" w:rsidRPr="00530B61">
              <w:rPr>
                <w:lang w:val="en-IN" w:eastAsia="en-IN"/>
              </w:rPr>
              <w:t>communication skills</w:t>
            </w:r>
          </w:p>
          <w:p w:rsidR="00530B61" w:rsidRDefault="00530B61" w:rsidP="00530B61">
            <w:pPr>
              <w:pStyle w:val="ListBullet"/>
              <w:rPr>
                <w:lang w:val="en-IN" w:eastAsia="en-IN"/>
              </w:rPr>
            </w:pPr>
            <w:r w:rsidRPr="00530B61">
              <w:rPr>
                <w:lang w:val="en-IN" w:eastAsia="en-IN"/>
              </w:rPr>
              <w:t>Willingness to learn</w:t>
            </w:r>
          </w:p>
          <w:p w:rsidR="00983A4C" w:rsidRPr="00CF1A49" w:rsidRDefault="00983A4C" w:rsidP="00983A4C">
            <w:pPr>
              <w:pStyle w:val="Heading1"/>
              <w:outlineLvl w:val="0"/>
            </w:pPr>
            <w:r>
              <w:t>projects</w:t>
            </w:r>
          </w:p>
          <w:p w:rsidR="00530B61" w:rsidRDefault="00983A4C" w:rsidP="00983A4C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Titanic Survival prediction (Kaggle) with 80% accuracy</w:t>
            </w:r>
          </w:p>
          <w:p w:rsidR="00983A4C" w:rsidRDefault="003B0F4F" w:rsidP="00983A4C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Automatic License Plate Detector using OpenCV and Tesseract</w:t>
            </w:r>
          </w:p>
          <w:p w:rsidR="003B0F4F" w:rsidRDefault="003B0F4F" w:rsidP="003B0F4F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IN" w:eastAsia="en-IN"/>
              </w:rPr>
            </w:pPr>
          </w:p>
          <w:p w:rsidR="003B0F4F" w:rsidRDefault="003B0F4F" w:rsidP="003B0F4F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Automatic </w:t>
            </w:r>
            <w:r w:rsidR="00EE001A">
              <w:rPr>
                <w:lang w:val="en-IN" w:eastAsia="en-IN"/>
              </w:rPr>
              <w:t>License Plate Detector using YOLO</w:t>
            </w:r>
            <w:r>
              <w:rPr>
                <w:lang w:val="en-IN" w:eastAsia="en-IN"/>
              </w:rPr>
              <w:t xml:space="preserve"> </w:t>
            </w:r>
          </w:p>
          <w:p w:rsidR="003B0F4F" w:rsidRDefault="003B0F4F" w:rsidP="003B0F4F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lastRenderedPageBreak/>
              <w:t>Handwritten digit recognition from MNIST data set using KNN</w:t>
            </w:r>
          </w:p>
          <w:p w:rsidR="00EE001A" w:rsidRPr="003B0F4F" w:rsidRDefault="00EE001A" w:rsidP="003B0F4F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Hand Gesture recognition for atms</w:t>
            </w:r>
            <w:bookmarkStart w:id="0" w:name="_GoBack"/>
            <w:bookmarkEnd w:id="0"/>
          </w:p>
          <w:p w:rsidR="003B0F4F" w:rsidRDefault="003B0F4F" w:rsidP="003B0F4F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Credit Card Feud prediction using Naïve Bayes</w:t>
            </w:r>
          </w:p>
          <w:p w:rsidR="003B0F4F" w:rsidRDefault="003B0F4F" w:rsidP="003B0F4F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Glass type classification</w:t>
            </w:r>
          </w:p>
          <w:p w:rsidR="003B0F4F" w:rsidRPr="003B0F4F" w:rsidRDefault="003B0F4F" w:rsidP="003B0F4F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House price prediction </w:t>
            </w:r>
          </w:p>
        </w:tc>
      </w:tr>
      <w:tr w:rsidR="00EA6AD5" w:rsidRPr="006E1507" w:rsidTr="00530B61">
        <w:tc>
          <w:tcPr>
            <w:tcW w:w="4680" w:type="dxa"/>
          </w:tcPr>
          <w:p w:rsidR="00EA6AD5" w:rsidRPr="00CF1A49" w:rsidRDefault="00983A4C" w:rsidP="00EA6AD5">
            <w:pPr>
              <w:pStyle w:val="Heading1"/>
              <w:outlineLvl w:val="0"/>
            </w:pPr>
            <w:r>
              <w:lastRenderedPageBreak/>
              <w:t>CERTIF</w:t>
            </w:r>
            <w:r w:rsidR="00EA6AD5">
              <w:t>ICATIONS</w:t>
            </w:r>
          </w:p>
          <w:p w:rsidR="00EA6AD5" w:rsidRDefault="00EA6AD5" w:rsidP="00EA6AD5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Machine Learning by Stanford University </w:t>
            </w:r>
          </w:p>
          <w:p w:rsidR="00EA6AD5" w:rsidRPr="004F338A" w:rsidRDefault="00EA6AD5" w:rsidP="00EA6AD5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>Machine Learning with python by IBM</w:t>
            </w:r>
          </w:p>
          <w:p w:rsidR="00EA6AD5" w:rsidRPr="004F338A" w:rsidRDefault="00EA6AD5" w:rsidP="00EA6AD5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What is Data Science by IBM </w:t>
            </w:r>
          </w:p>
          <w:p w:rsidR="00EA6AD5" w:rsidRDefault="00EA6AD5" w:rsidP="00EA6AD5">
            <w:pPr>
              <w:pStyle w:val="ListBullet"/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Introduction to Computer Vision with Watson and OpenCV by IBM </w:t>
            </w:r>
          </w:p>
          <w:p w:rsidR="00095779" w:rsidRPr="004F338A" w:rsidRDefault="00983A4C" w:rsidP="00983A4C">
            <w:pPr>
              <w:pStyle w:val="ListBullet"/>
              <w:rPr>
                <w:lang w:val="en-IN" w:eastAsia="en-IN"/>
              </w:rPr>
            </w:pPr>
            <w:r w:rsidRPr="00983A4C">
              <w:rPr>
                <w:lang w:val="en-IN" w:eastAsia="en-IN"/>
              </w:rPr>
              <w:t xml:space="preserve">Introduction to </w:t>
            </w:r>
            <w:proofErr w:type="spellStart"/>
            <w:r w:rsidRPr="00983A4C">
              <w:rPr>
                <w:lang w:val="en-IN" w:eastAsia="en-IN"/>
              </w:rPr>
              <w:t>TensorFlow</w:t>
            </w:r>
            <w:proofErr w:type="spellEnd"/>
            <w:r w:rsidRPr="00983A4C">
              <w:rPr>
                <w:lang w:val="en-IN" w:eastAsia="en-IN"/>
              </w:rPr>
              <w:t xml:space="preserve"> for Artificial Intelligence, Machine Learning, and Deep Learning</w:t>
            </w:r>
          </w:p>
          <w:p w:rsidR="00EA6AD5" w:rsidRPr="006E1507" w:rsidRDefault="00EA6AD5" w:rsidP="00EA6AD5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EA6AD5" w:rsidRPr="006E1507" w:rsidRDefault="00EA6AD5" w:rsidP="00EA6AD5"/>
          <w:p w:rsidR="00EA6AD5" w:rsidRPr="00530B61" w:rsidRDefault="00EA6AD5" w:rsidP="00EA6AD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lang w:val="en-IN" w:eastAsia="en-IN"/>
              </w:rPr>
            </w:pPr>
          </w:p>
        </w:tc>
      </w:tr>
    </w:tbl>
    <w:p w:rsidR="00AD782D" w:rsidRPr="00CF1A49" w:rsidRDefault="004F338A" w:rsidP="0062312F">
      <w:pPr>
        <w:pStyle w:val="Heading1"/>
      </w:pPr>
      <w:r>
        <w:t>HOBBIES</w:t>
      </w:r>
    </w:p>
    <w:p w:rsidR="004F338A" w:rsidRDefault="004F338A" w:rsidP="004F338A">
      <w:pPr>
        <w:pStyle w:val="ListBullet"/>
        <w:rPr>
          <w:lang w:val="en-IN" w:eastAsia="en-IN"/>
        </w:rPr>
      </w:pPr>
      <w:r>
        <w:rPr>
          <w:lang w:val="en-IN" w:eastAsia="en-IN"/>
        </w:rPr>
        <w:t>Playing Sports (Football and Volleyball)</w:t>
      </w:r>
    </w:p>
    <w:p w:rsidR="003B0F4F" w:rsidRDefault="003B0F4F" w:rsidP="004F338A">
      <w:pPr>
        <w:pStyle w:val="ListBullet"/>
        <w:rPr>
          <w:lang w:val="en-IN" w:eastAsia="en-IN"/>
        </w:rPr>
      </w:pPr>
      <w:r>
        <w:rPr>
          <w:lang w:val="en-IN" w:eastAsia="en-IN"/>
        </w:rPr>
        <w:t>Getting Ideas for start-up businesses</w:t>
      </w:r>
    </w:p>
    <w:p w:rsidR="004F338A" w:rsidRDefault="004F338A" w:rsidP="004F338A">
      <w:pPr>
        <w:pStyle w:val="ListBullet"/>
        <w:rPr>
          <w:lang w:val="en-IN" w:eastAsia="en-IN"/>
        </w:rPr>
      </w:pPr>
      <w:r>
        <w:rPr>
          <w:lang w:val="en-IN" w:eastAsia="en-IN"/>
        </w:rPr>
        <w:t>Reading about various aspects of specific news</w:t>
      </w:r>
    </w:p>
    <w:p w:rsidR="004F338A" w:rsidRPr="004F338A" w:rsidRDefault="002431A2" w:rsidP="004F338A">
      <w:pPr>
        <w:pStyle w:val="ListBullet"/>
        <w:rPr>
          <w:lang w:val="en-IN" w:eastAsia="en-IN"/>
        </w:rPr>
      </w:pPr>
      <w:r>
        <w:rPr>
          <w:lang w:val="en-IN" w:eastAsia="en-IN"/>
        </w:rPr>
        <w:t>Learning about other fields</w:t>
      </w:r>
    </w:p>
    <w:p w:rsidR="004F338A" w:rsidRPr="006E1507" w:rsidRDefault="004F338A" w:rsidP="004F338A">
      <w:pPr>
        <w:pStyle w:val="ListBullet"/>
        <w:numPr>
          <w:ilvl w:val="0"/>
          <w:numId w:val="0"/>
        </w:numPr>
        <w:ind w:left="360"/>
      </w:pPr>
    </w:p>
    <w:p w:rsidR="00B51D1B" w:rsidRPr="006E1507" w:rsidRDefault="00B51D1B" w:rsidP="004F338A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E44" w:rsidRDefault="00B67E44" w:rsidP="0068194B">
      <w:r>
        <w:separator/>
      </w:r>
    </w:p>
    <w:p w:rsidR="00B67E44" w:rsidRDefault="00B67E44"/>
    <w:p w:rsidR="00B67E44" w:rsidRDefault="00B67E44"/>
  </w:endnote>
  <w:endnote w:type="continuationSeparator" w:id="0">
    <w:p w:rsidR="00B67E44" w:rsidRDefault="00B67E44" w:rsidP="0068194B">
      <w:r>
        <w:continuationSeparator/>
      </w:r>
    </w:p>
    <w:p w:rsidR="00B67E44" w:rsidRDefault="00B67E44"/>
    <w:p w:rsidR="00B67E44" w:rsidRDefault="00B67E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00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E44" w:rsidRDefault="00B67E44" w:rsidP="0068194B">
      <w:r>
        <w:separator/>
      </w:r>
    </w:p>
    <w:p w:rsidR="00B67E44" w:rsidRDefault="00B67E44"/>
    <w:p w:rsidR="00B67E44" w:rsidRDefault="00B67E44"/>
  </w:footnote>
  <w:footnote w:type="continuationSeparator" w:id="0">
    <w:p w:rsidR="00B67E44" w:rsidRDefault="00B67E44" w:rsidP="0068194B">
      <w:r>
        <w:continuationSeparator/>
      </w:r>
    </w:p>
    <w:p w:rsidR="00B67E44" w:rsidRDefault="00B67E44"/>
    <w:p w:rsidR="00B67E44" w:rsidRDefault="00B67E4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879D94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C43EAA"/>
    <w:multiLevelType w:val="multilevel"/>
    <w:tmpl w:val="8866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415652"/>
    <w:multiLevelType w:val="multilevel"/>
    <w:tmpl w:val="ADB6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9D7BDA"/>
    <w:multiLevelType w:val="multilevel"/>
    <w:tmpl w:val="59D0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5D64B69"/>
    <w:multiLevelType w:val="multilevel"/>
    <w:tmpl w:val="7C88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7C4837"/>
    <w:multiLevelType w:val="multilevel"/>
    <w:tmpl w:val="2F14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AC1100E"/>
    <w:multiLevelType w:val="hybridMultilevel"/>
    <w:tmpl w:val="56E2B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B17E8"/>
    <w:multiLevelType w:val="hybridMultilevel"/>
    <w:tmpl w:val="B456B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4367451"/>
    <w:multiLevelType w:val="multilevel"/>
    <w:tmpl w:val="43B2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656592"/>
    <w:multiLevelType w:val="hybridMultilevel"/>
    <w:tmpl w:val="CAB4D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6"/>
  </w:num>
  <w:num w:numId="8">
    <w:abstractNumId w:val="2"/>
  </w:num>
  <w:num w:numId="9">
    <w:abstractNumId w:val="19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  <w:num w:numId="16">
    <w:abstractNumId w:val="15"/>
  </w:num>
  <w:num w:numId="17">
    <w:abstractNumId w:val="11"/>
  </w:num>
  <w:num w:numId="18">
    <w:abstractNumId w:val="20"/>
  </w:num>
  <w:num w:numId="19">
    <w:abstractNumId w:val="14"/>
  </w:num>
  <w:num w:numId="20">
    <w:abstractNumId w:val="18"/>
  </w:num>
  <w:num w:numId="21">
    <w:abstractNumId w:val="17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87"/>
    <w:rsid w:val="000001EF"/>
    <w:rsid w:val="00007322"/>
    <w:rsid w:val="00007728"/>
    <w:rsid w:val="00024584"/>
    <w:rsid w:val="00024730"/>
    <w:rsid w:val="00055E95"/>
    <w:rsid w:val="0007021F"/>
    <w:rsid w:val="00095779"/>
    <w:rsid w:val="000B2BA5"/>
    <w:rsid w:val="000D5980"/>
    <w:rsid w:val="000F2F8C"/>
    <w:rsid w:val="0010006E"/>
    <w:rsid w:val="001045A8"/>
    <w:rsid w:val="00114A91"/>
    <w:rsid w:val="001427E1"/>
    <w:rsid w:val="00150179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31A2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41AA"/>
    <w:rsid w:val="00336056"/>
    <w:rsid w:val="00346A66"/>
    <w:rsid w:val="003544E1"/>
    <w:rsid w:val="00366398"/>
    <w:rsid w:val="003A0632"/>
    <w:rsid w:val="003A30E5"/>
    <w:rsid w:val="003A6ADF"/>
    <w:rsid w:val="003B0F4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338A"/>
    <w:rsid w:val="00510392"/>
    <w:rsid w:val="00513E2A"/>
    <w:rsid w:val="00530B61"/>
    <w:rsid w:val="00566A35"/>
    <w:rsid w:val="0056701E"/>
    <w:rsid w:val="0057381A"/>
    <w:rsid w:val="005740D7"/>
    <w:rsid w:val="005A0F26"/>
    <w:rsid w:val="005A1B10"/>
    <w:rsid w:val="005A6850"/>
    <w:rsid w:val="005B1B1B"/>
    <w:rsid w:val="005C5932"/>
    <w:rsid w:val="005D3CA7"/>
    <w:rsid w:val="005D4A74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2B39"/>
    <w:rsid w:val="0092726B"/>
    <w:rsid w:val="009361BA"/>
    <w:rsid w:val="0094075F"/>
    <w:rsid w:val="00944F78"/>
    <w:rsid w:val="009510E7"/>
    <w:rsid w:val="00952C89"/>
    <w:rsid w:val="009571D8"/>
    <w:rsid w:val="00963779"/>
    <w:rsid w:val="009650EA"/>
    <w:rsid w:val="0097790C"/>
    <w:rsid w:val="00983A4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6587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7E44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0148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395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AD5"/>
    <w:rsid w:val="00EA6BDF"/>
    <w:rsid w:val="00EC1351"/>
    <w:rsid w:val="00EC4CBF"/>
    <w:rsid w:val="00EE001A"/>
    <w:rsid w:val="00EE2CA8"/>
    <w:rsid w:val="00EF17E8"/>
    <w:rsid w:val="00EF51D9"/>
    <w:rsid w:val="00F130DD"/>
    <w:rsid w:val="00F24884"/>
    <w:rsid w:val="00F476C4"/>
    <w:rsid w:val="00F47BA9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8FB0"/>
  <w15:chartTrackingRefBased/>
  <w15:docId w15:val="{2AE45A98-730E-488C-9DE6-32B57C15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wanbkazam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w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56AA6427AD4259AC087D7863CE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ED2B7-F9A8-47B7-AE8F-49C65155CD70}"/>
      </w:docPartPr>
      <w:docPartBody>
        <w:p w:rsidR="00412034" w:rsidRDefault="001C7719">
          <w:pPr>
            <w:pStyle w:val="2356AA6427AD4259AC087D7863CE7A11"/>
          </w:pPr>
          <w:r w:rsidRPr="00CF1A49">
            <w:t>Education</w:t>
          </w:r>
        </w:p>
      </w:docPartBody>
    </w:docPart>
    <w:docPart>
      <w:docPartPr>
        <w:name w:val="FD8219405D0B4F11917C94526CA6A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43EF-9FD1-48FB-8CDD-0C88E824A909}"/>
      </w:docPartPr>
      <w:docPartBody>
        <w:p w:rsidR="00412034" w:rsidRDefault="001C7719">
          <w:pPr>
            <w:pStyle w:val="FD8219405D0B4F11917C94526CA6A24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1F"/>
    <w:rsid w:val="001C7719"/>
    <w:rsid w:val="00412034"/>
    <w:rsid w:val="00420F09"/>
    <w:rsid w:val="004C4B1F"/>
    <w:rsid w:val="006469A7"/>
    <w:rsid w:val="00A6495D"/>
    <w:rsid w:val="00AF3DA6"/>
    <w:rsid w:val="00F07CFA"/>
    <w:rsid w:val="00F2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79F82C39B84992816792A7E6955AA5">
    <w:name w:val="8579F82C39B84992816792A7E6955AA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F1405D24D73443089191DD6A9DCEDCC">
    <w:name w:val="FF1405D24D73443089191DD6A9DCEDCC"/>
  </w:style>
  <w:style w:type="paragraph" w:customStyle="1" w:styleId="2BD6D16CEC0E4BD3B750A047217649C3">
    <w:name w:val="2BD6D16CEC0E4BD3B750A047217649C3"/>
  </w:style>
  <w:style w:type="paragraph" w:customStyle="1" w:styleId="9439C09DE4EC49F2A60C57E98503DA7B">
    <w:name w:val="9439C09DE4EC49F2A60C57E98503DA7B"/>
  </w:style>
  <w:style w:type="paragraph" w:customStyle="1" w:styleId="24A0B045D9934550B8D3E821AA185E4E">
    <w:name w:val="24A0B045D9934550B8D3E821AA185E4E"/>
  </w:style>
  <w:style w:type="paragraph" w:customStyle="1" w:styleId="B9DBCC12C634416CA1952FAD3EEE744F">
    <w:name w:val="B9DBCC12C634416CA1952FAD3EEE744F"/>
  </w:style>
  <w:style w:type="paragraph" w:customStyle="1" w:styleId="69FDDE939E324175AEFEC4E3DA0A69F5">
    <w:name w:val="69FDDE939E324175AEFEC4E3DA0A69F5"/>
  </w:style>
  <w:style w:type="paragraph" w:customStyle="1" w:styleId="00EF951F9CA74B10AD52BCCE559DC9BC">
    <w:name w:val="00EF951F9CA74B10AD52BCCE559DC9BC"/>
  </w:style>
  <w:style w:type="paragraph" w:customStyle="1" w:styleId="3552A107BF7E40EA91C7BD449E682830">
    <w:name w:val="3552A107BF7E40EA91C7BD449E682830"/>
  </w:style>
  <w:style w:type="paragraph" w:customStyle="1" w:styleId="8814DD4CF1B4460D8932BB132683A379">
    <w:name w:val="8814DD4CF1B4460D8932BB132683A379"/>
  </w:style>
  <w:style w:type="paragraph" w:customStyle="1" w:styleId="13BD62DFC2DC4E4DAA6CADE7FAC25FAC">
    <w:name w:val="13BD62DFC2DC4E4DAA6CADE7FAC25FAC"/>
  </w:style>
  <w:style w:type="paragraph" w:customStyle="1" w:styleId="7E01F42C332646EBBEF613CF4DD2A29F">
    <w:name w:val="7E01F42C332646EBBEF613CF4DD2A29F"/>
  </w:style>
  <w:style w:type="paragraph" w:customStyle="1" w:styleId="520EC804B02A426EBFE3EC4F267FEEF0">
    <w:name w:val="520EC804B02A426EBFE3EC4F267FEEF0"/>
  </w:style>
  <w:style w:type="paragraph" w:customStyle="1" w:styleId="F662E99F285F4B10BBFCE551E654A9E1">
    <w:name w:val="F662E99F285F4B10BBFCE551E654A9E1"/>
  </w:style>
  <w:style w:type="paragraph" w:customStyle="1" w:styleId="2D0E858B24EC4301B971D8D4971967E1">
    <w:name w:val="2D0E858B24EC4301B971D8D4971967E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F51CEC242024193BD8ED88390D8FF93">
    <w:name w:val="3F51CEC242024193BD8ED88390D8FF93"/>
  </w:style>
  <w:style w:type="paragraph" w:customStyle="1" w:styleId="3C971C4FD5AF4705B4C8F16B8326F2E7">
    <w:name w:val="3C971C4FD5AF4705B4C8F16B8326F2E7"/>
  </w:style>
  <w:style w:type="paragraph" w:customStyle="1" w:styleId="AD51FFD85D7548C4855F01D0BF01EB34">
    <w:name w:val="AD51FFD85D7548C4855F01D0BF01EB34"/>
  </w:style>
  <w:style w:type="paragraph" w:customStyle="1" w:styleId="FB3CB83D04F7488490C19AF03CD12141">
    <w:name w:val="FB3CB83D04F7488490C19AF03CD12141"/>
  </w:style>
  <w:style w:type="paragraph" w:customStyle="1" w:styleId="AFA78C512D9C46DC8C782393C2585C3F">
    <w:name w:val="AFA78C512D9C46DC8C782393C2585C3F"/>
  </w:style>
  <w:style w:type="paragraph" w:customStyle="1" w:styleId="CF65CE90708548CB93AB44C989BF20E9">
    <w:name w:val="CF65CE90708548CB93AB44C989BF20E9"/>
  </w:style>
  <w:style w:type="paragraph" w:customStyle="1" w:styleId="17BC440F532C459DA6F3927EAD140FE4">
    <w:name w:val="17BC440F532C459DA6F3927EAD140FE4"/>
  </w:style>
  <w:style w:type="paragraph" w:customStyle="1" w:styleId="2356AA6427AD4259AC087D7863CE7A11">
    <w:name w:val="2356AA6427AD4259AC087D7863CE7A11"/>
  </w:style>
  <w:style w:type="paragraph" w:customStyle="1" w:styleId="BC3204E5FA7044158D941B233C5BF649">
    <w:name w:val="BC3204E5FA7044158D941B233C5BF649"/>
  </w:style>
  <w:style w:type="paragraph" w:customStyle="1" w:styleId="F80A1C0E687941C7B2D082043189A279">
    <w:name w:val="F80A1C0E687941C7B2D082043189A279"/>
  </w:style>
  <w:style w:type="paragraph" w:customStyle="1" w:styleId="CC591DE52CD24B3CA8D9CA48B36F799E">
    <w:name w:val="CC591DE52CD24B3CA8D9CA48B36F799E"/>
  </w:style>
  <w:style w:type="paragraph" w:customStyle="1" w:styleId="6EA7E499188B4991B6F07CF94CFA21BE">
    <w:name w:val="6EA7E499188B4991B6F07CF94CFA21BE"/>
  </w:style>
  <w:style w:type="paragraph" w:customStyle="1" w:styleId="10B17E91675F416182F5300FDA3E8ECE">
    <w:name w:val="10B17E91675F416182F5300FDA3E8ECE"/>
  </w:style>
  <w:style w:type="paragraph" w:customStyle="1" w:styleId="E6BEFF70AE694B668EA3DDD6DFE4E322">
    <w:name w:val="E6BEFF70AE694B668EA3DDD6DFE4E322"/>
  </w:style>
  <w:style w:type="paragraph" w:customStyle="1" w:styleId="EEE3898583344C1FB063809E399E33A5">
    <w:name w:val="EEE3898583344C1FB063809E399E33A5"/>
  </w:style>
  <w:style w:type="paragraph" w:customStyle="1" w:styleId="E8FC1024428443FBAE47B8A1D50320EB">
    <w:name w:val="E8FC1024428443FBAE47B8A1D50320EB"/>
  </w:style>
  <w:style w:type="paragraph" w:customStyle="1" w:styleId="28380A7AB72B49CAB867AC0FA553D18D">
    <w:name w:val="28380A7AB72B49CAB867AC0FA553D18D"/>
  </w:style>
  <w:style w:type="paragraph" w:customStyle="1" w:styleId="D50B990630D14A3B8024555368C6E51E">
    <w:name w:val="D50B990630D14A3B8024555368C6E51E"/>
  </w:style>
  <w:style w:type="paragraph" w:customStyle="1" w:styleId="FD8219405D0B4F11917C94526CA6A241">
    <w:name w:val="FD8219405D0B4F11917C94526CA6A241"/>
  </w:style>
  <w:style w:type="paragraph" w:customStyle="1" w:styleId="EBF20A1DB0464F69A5DEAA6C0A76FE08">
    <w:name w:val="EBF20A1DB0464F69A5DEAA6C0A76FE08"/>
  </w:style>
  <w:style w:type="paragraph" w:customStyle="1" w:styleId="E6D7BDDFBD234AD48C695CBD630C348D">
    <w:name w:val="E6D7BDDFBD234AD48C695CBD630C348D"/>
  </w:style>
  <w:style w:type="paragraph" w:customStyle="1" w:styleId="F6D670FBC5BD47B181FDD875C0551AB7">
    <w:name w:val="F6D670FBC5BD47B181FDD875C0551AB7"/>
  </w:style>
  <w:style w:type="paragraph" w:customStyle="1" w:styleId="5F890B5628D4461A8F5BF675D4152AEA">
    <w:name w:val="5F890B5628D4461A8F5BF675D4152AEA"/>
  </w:style>
  <w:style w:type="paragraph" w:customStyle="1" w:styleId="6B0547505C994EAAA1E916D3AEA44219">
    <w:name w:val="6B0547505C994EAAA1E916D3AEA44219"/>
  </w:style>
  <w:style w:type="paragraph" w:customStyle="1" w:styleId="6B4F09FE674245419609D15A67A70092">
    <w:name w:val="6B4F09FE674245419609D15A67A70092"/>
  </w:style>
  <w:style w:type="paragraph" w:customStyle="1" w:styleId="CC92842BA49943D093A35F3A078AD3CA">
    <w:name w:val="CC92842BA49943D093A35F3A078AD3CA"/>
  </w:style>
  <w:style w:type="paragraph" w:customStyle="1" w:styleId="66E93A8B48D340BB8A2E1DFF0DDDC16B">
    <w:name w:val="66E93A8B48D340BB8A2E1DFF0DDDC16B"/>
    <w:rsid w:val="004C4B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119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 sen</cp:lastModifiedBy>
  <cp:revision>10</cp:revision>
  <dcterms:created xsi:type="dcterms:W3CDTF">2019-04-05T17:49:00Z</dcterms:created>
  <dcterms:modified xsi:type="dcterms:W3CDTF">2020-03-02T13:56:00Z</dcterms:modified>
  <cp:category/>
</cp:coreProperties>
</file>